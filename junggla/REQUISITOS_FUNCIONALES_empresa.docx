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09D" w:rsidRDefault="00A8509D">
      <w:r>
        <w:t>Patalla login</w:t>
      </w:r>
    </w:p>
    <w:p w:rsidR="00A8509D" w:rsidRDefault="00A8509D"/>
    <w:p w:rsidR="00A8509D" w:rsidRDefault="00A8509D">
      <w:r>
        <w:t>Se solicitaran los datos del usuario que vamos a dar de alta:</w:t>
      </w:r>
    </w:p>
    <w:p w:rsidR="00A8509D" w:rsidRDefault="00A8509D" w:rsidP="006B1DA9">
      <w:pPr>
        <w:pStyle w:val="ListParagraph"/>
        <w:numPr>
          <w:ilvl w:val="0"/>
          <w:numId w:val="2"/>
        </w:numPr>
      </w:pPr>
      <w:r>
        <w:t>Nombre (obligatorio)</w:t>
      </w:r>
    </w:p>
    <w:p w:rsidR="00A8509D" w:rsidRDefault="00A8509D" w:rsidP="006B1DA9">
      <w:pPr>
        <w:pStyle w:val="ListParagraph"/>
        <w:numPr>
          <w:ilvl w:val="0"/>
          <w:numId w:val="2"/>
        </w:numPr>
      </w:pPr>
      <w:r>
        <w:t>Apellido1 (obligatorio)</w:t>
      </w:r>
    </w:p>
    <w:p w:rsidR="00A8509D" w:rsidRDefault="00A8509D" w:rsidP="006B1DA9">
      <w:pPr>
        <w:pStyle w:val="ListParagraph"/>
        <w:numPr>
          <w:ilvl w:val="0"/>
          <w:numId w:val="2"/>
        </w:numPr>
      </w:pPr>
      <w:r>
        <w:t xml:space="preserve">Apellido2 </w:t>
      </w:r>
    </w:p>
    <w:p w:rsidR="00A8509D" w:rsidRDefault="00A8509D" w:rsidP="006B1DA9">
      <w:pPr>
        <w:pStyle w:val="ListParagraph"/>
        <w:numPr>
          <w:ilvl w:val="0"/>
          <w:numId w:val="2"/>
        </w:numPr>
      </w:pPr>
      <w:r>
        <w:t>Nif (obligatorio)</w:t>
      </w:r>
    </w:p>
    <w:p w:rsidR="00A8509D" w:rsidRDefault="00A8509D" w:rsidP="006B1DA9">
      <w:pPr>
        <w:pStyle w:val="ListParagraph"/>
        <w:numPr>
          <w:ilvl w:val="0"/>
          <w:numId w:val="2"/>
        </w:numPr>
      </w:pPr>
      <w:r>
        <w:t>Mail (obligatorio)</w:t>
      </w:r>
    </w:p>
    <w:p w:rsidR="00A8509D" w:rsidRDefault="00A8509D" w:rsidP="009C3E1B">
      <w:pPr>
        <w:pStyle w:val="ListParagraph"/>
        <w:numPr>
          <w:ilvl w:val="0"/>
          <w:numId w:val="2"/>
        </w:numPr>
        <w:jc w:val="both"/>
      </w:pPr>
      <w:r>
        <w:t>Contraseña (obligatorio)</w:t>
      </w:r>
    </w:p>
    <w:p w:rsidR="00A8509D" w:rsidRDefault="00A8509D" w:rsidP="009C3E1B">
      <w:pPr>
        <w:jc w:val="both"/>
      </w:pPr>
      <w:r>
        <w:t>Si el mail no existe se crea el usuario con tipo de usuario “empresa”, si existe sacamos una alerta de que ya existe el usuario y no dejamos continuar.</w:t>
      </w:r>
    </w:p>
    <w:p w:rsidR="00A8509D" w:rsidRDefault="00A8509D" w:rsidP="009C3E1B">
      <w:pPr>
        <w:jc w:val="both"/>
      </w:pPr>
      <w:r>
        <w:t>Si todo esta correcto en la creación del usuario aparecerá una pantalla para insertar los datos de la empresa.</w:t>
      </w:r>
    </w:p>
    <w:p w:rsidR="00A8509D" w:rsidRDefault="00A8509D">
      <w:r>
        <w:t>Pantalla de registro de la empresa,</w:t>
      </w:r>
    </w:p>
    <w:p w:rsidR="00A8509D" w:rsidRDefault="00A8509D" w:rsidP="009C3E1B">
      <w:pPr>
        <w:jc w:val="both"/>
      </w:pPr>
      <w:r>
        <w:t>Se solicitaran primero los datos de la empresa (serán solo unos datos básicos , no todos):</w:t>
      </w:r>
    </w:p>
    <w:p w:rsidR="00A8509D" w:rsidRDefault="00A8509D" w:rsidP="00103C71">
      <w:pPr>
        <w:pStyle w:val="ListParagraph"/>
        <w:numPr>
          <w:ilvl w:val="0"/>
          <w:numId w:val="1"/>
        </w:numPr>
      </w:pPr>
      <w:r>
        <w:t>Nombre empresa (obligatorio)</w:t>
      </w:r>
    </w:p>
    <w:p w:rsidR="00A8509D" w:rsidRDefault="00A8509D" w:rsidP="00103C71">
      <w:pPr>
        <w:pStyle w:val="ListParagraph"/>
        <w:numPr>
          <w:ilvl w:val="0"/>
          <w:numId w:val="1"/>
        </w:numPr>
      </w:pPr>
      <w:r>
        <w:t>Cif empresa (obligatorio)</w:t>
      </w:r>
    </w:p>
    <w:p w:rsidR="00A8509D" w:rsidRDefault="00A8509D" w:rsidP="00103C71">
      <w:pPr>
        <w:pStyle w:val="ListParagraph"/>
        <w:numPr>
          <w:ilvl w:val="0"/>
          <w:numId w:val="1"/>
        </w:numPr>
      </w:pPr>
      <w:r>
        <w:t>País (obligatorio)</w:t>
      </w:r>
    </w:p>
    <w:p w:rsidR="00A8509D" w:rsidRDefault="00A8509D" w:rsidP="00103C71">
      <w:pPr>
        <w:pStyle w:val="ListParagraph"/>
        <w:numPr>
          <w:ilvl w:val="0"/>
          <w:numId w:val="1"/>
        </w:numPr>
      </w:pPr>
      <w:r>
        <w:t>Provincia (obligatorio)</w:t>
      </w:r>
    </w:p>
    <w:p w:rsidR="00A8509D" w:rsidRDefault="00A8509D" w:rsidP="00103C71">
      <w:pPr>
        <w:pStyle w:val="ListParagraph"/>
        <w:numPr>
          <w:ilvl w:val="0"/>
          <w:numId w:val="1"/>
        </w:numPr>
      </w:pPr>
      <w:r>
        <w:t>Dirección</w:t>
      </w:r>
    </w:p>
    <w:p w:rsidR="00A8509D" w:rsidRDefault="00A8509D" w:rsidP="00103C71">
      <w:pPr>
        <w:pStyle w:val="ListParagraph"/>
        <w:numPr>
          <w:ilvl w:val="0"/>
          <w:numId w:val="1"/>
        </w:numPr>
      </w:pPr>
      <w:r>
        <w:t>Código postal (obligatorio)</w:t>
      </w:r>
    </w:p>
    <w:p w:rsidR="00A8509D" w:rsidRDefault="00A8509D" w:rsidP="00103C71">
      <w:pPr>
        <w:pStyle w:val="ListParagraph"/>
        <w:numPr>
          <w:ilvl w:val="0"/>
          <w:numId w:val="1"/>
        </w:numPr>
      </w:pPr>
      <w:r>
        <w:t>Móvil (obligatorio)</w:t>
      </w:r>
    </w:p>
    <w:p w:rsidR="00A8509D" w:rsidRDefault="00A8509D" w:rsidP="00103C71">
      <w:pPr>
        <w:pStyle w:val="ListParagraph"/>
        <w:numPr>
          <w:ilvl w:val="0"/>
          <w:numId w:val="1"/>
        </w:numPr>
      </w:pPr>
      <w:r>
        <w:t>Teléfono (obligatorio o uno de los 2)</w:t>
      </w:r>
    </w:p>
    <w:p w:rsidR="00A8509D" w:rsidRDefault="00A8509D" w:rsidP="00103C71">
      <w:pPr>
        <w:pStyle w:val="ListParagraph"/>
      </w:pPr>
    </w:p>
    <w:p w:rsidR="00A8509D" w:rsidRDefault="00A8509D" w:rsidP="009C3E1B">
      <w:pPr>
        <w:jc w:val="both"/>
      </w:pPr>
      <w:r>
        <w:t>El cif se utilizara para validar si ya existe dicha empresa, si existe se le mandara una alerta a los demás usuarios k existan para dicha empresa y a la vez se le notificara al usuario k acaba de darse de alta todos los usuarios que existen para esa empresa.</w:t>
      </w:r>
    </w:p>
    <w:p w:rsidR="00A8509D" w:rsidRDefault="00A8509D" w:rsidP="009C3E1B">
      <w:pPr>
        <w:jc w:val="both"/>
      </w:pPr>
      <w:r>
        <w:t>Si el cif existe se dejara continuar y se relacionara el usuario con la empresa. Si no existe se da de alta la empresa, solo el usuario de creación será el administrador de la empresa y solo el podrá modificar datos de a empresa desde el menú de administración.</w:t>
      </w:r>
    </w:p>
    <w:p w:rsidR="00A8509D" w:rsidRDefault="00A8509D" w:rsidP="009C3E1B">
      <w:pPr>
        <w:jc w:val="both"/>
      </w:pPr>
      <w:r>
        <w:t>Una vez dentro del menú de la empresa tendremos varias zonas:</w:t>
      </w:r>
    </w:p>
    <w:p w:rsidR="00A8509D" w:rsidRDefault="00A8509D" w:rsidP="009C3E1B">
      <w:pPr>
        <w:pStyle w:val="ListParagraph"/>
        <w:numPr>
          <w:ilvl w:val="0"/>
          <w:numId w:val="1"/>
        </w:numPr>
        <w:jc w:val="both"/>
      </w:pPr>
      <w:r>
        <w:t>Zona de imágenes(tanto del empleado como la empresa (parte superior)</w:t>
      </w:r>
    </w:p>
    <w:p w:rsidR="00A8509D" w:rsidRDefault="00A8509D" w:rsidP="009C3E1B">
      <w:pPr>
        <w:pStyle w:val="ListParagraph"/>
        <w:numPr>
          <w:ilvl w:val="0"/>
          <w:numId w:val="1"/>
        </w:numPr>
        <w:jc w:val="both"/>
      </w:pPr>
      <w:r>
        <w:t>Justo debajo las opciones de crear, modificar borrar ofertas de trabajo, y opción de seguir a usuarios.</w:t>
      </w:r>
    </w:p>
    <w:p w:rsidR="00A8509D" w:rsidRDefault="00A8509D" w:rsidP="009C3E1B">
      <w:pPr>
        <w:pStyle w:val="ListParagraph"/>
        <w:numPr>
          <w:ilvl w:val="0"/>
          <w:numId w:val="1"/>
        </w:numPr>
        <w:jc w:val="both"/>
      </w:pPr>
      <w:r>
        <w:t>En la parte central saldrán todas las ofertas con una pequeña descripción de usuarios que han enviado currículo, currículos no leídos</w:t>
      </w:r>
      <w:bookmarkStart w:id="0" w:name="_GoBack"/>
      <w:bookmarkEnd w:id="0"/>
      <w:r>
        <w:t>, currículos leídos, aceptados y rechazados, y la opción de ver los currículos y poder ir a la página de cada usuario.</w:t>
      </w:r>
    </w:p>
    <w:p w:rsidR="00A8509D" w:rsidRDefault="00A8509D" w:rsidP="009C3E1B">
      <w:pPr>
        <w:pStyle w:val="ListParagraph"/>
        <w:numPr>
          <w:ilvl w:val="0"/>
          <w:numId w:val="1"/>
        </w:numPr>
        <w:jc w:val="both"/>
      </w:pPr>
      <w:r>
        <w:t>En la parte superior derecha aparecerán los usuarios que sigue la empresa, ordenados por la última vez que han modificado sus datos (estado actual (busca empresa, trabajo, etc.) y si ha modificado su currículo) nos dará la opción de ir a ver su página.</w:t>
      </w:r>
    </w:p>
    <w:p w:rsidR="00A8509D" w:rsidRDefault="00A8509D" w:rsidP="009C3E1B">
      <w:pPr>
        <w:pStyle w:val="ListParagraph"/>
        <w:numPr>
          <w:ilvl w:val="0"/>
          <w:numId w:val="1"/>
        </w:numPr>
        <w:jc w:val="both"/>
      </w:pPr>
      <w:r>
        <w:t>En la parte inferior de la página aparecerá un grid con varias opciones:</w:t>
      </w:r>
    </w:p>
    <w:p w:rsidR="00A8509D" w:rsidRDefault="00A8509D" w:rsidP="006A1566">
      <w:pPr>
        <w:pStyle w:val="ListParagraph"/>
        <w:numPr>
          <w:ilvl w:val="0"/>
          <w:numId w:val="3"/>
        </w:numPr>
        <w:jc w:val="both"/>
      </w:pPr>
      <w:r>
        <w:t>entrevista: nos parecerán las fechas de las próximas entrevistas, descripción de la entrevista de trabajo, el lugar, el usuario y el estado</w:t>
      </w:r>
    </w:p>
    <w:p w:rsidR="00A8509D" w:rsidRDefault="00A8509D" w:rsidP="006A1566">
      <w:pPr>
        <w:pStyle w:val="ListParagraph"/>
        <w:numPr>
          <w:ilvl w:val="0"/>
          <w:numId w:val="3"/>
        </w:numPr>
        <w:jc w:val="both"/>
      </w:pPr>
      <w:r>
        <w:t>Currículos recibidos: la fecha, le oferta de trabajo, el usuario y el estado</w:t>
      </w:r>
    </w:p>
    <w:p w:rsidR="00A8509D" w:rsidRDefault="00A8509D" w:rsidP="006A1566">
      <w:pPr>
        <w:pStyle w:val="ListParagraph"/>
        <w:numPr>
          <w:ilvl w:val="0"/>
          <w:numId w:val="3"/>
        </w:numPr>
        <w:jc w:val="both"/>
      </w:pPr>
      <w:r>
        <w:t>Currículos leídos: la fecha de recepción, la oferta de trabajo, el usuario.</w:t>
      </w:r>
    </w:p>
    <w:p w:rsidR="00A8509D" w:rsidRDefault="00A8509D" w:rsidP="006A1566">
      <w:pPr>
        <w:pStyle w:val="ListParagraph"/>
        <w:numPr>
          <w:ilvl w:val="0"/>
          <w:numId w:val="3"/>
        </w:numPr>
        <w:jc w:val="both"/>
      </w:pPr>
      <w:r>
        <w:t>Currículos aceptados: fecha de recepción, oferta de trabajo, el usuario.</w:t>
      </w:r>
    </w:p>
    <w:p w:rsidR="00A8509D" w:rsidRDefault="00A8509D" w:rsidP="006A1566">
      <w:pPr>
        <w:pStyle w:val="ListParagraph"/>
        <w:numPr>
          <w:ilvl w:val="0"/>
          <w:numId w:val="3"/>
        </w:numPr>
        <w:jc w:val="both"/>
      </w:pPr>
      <w:r>
        <w:t>Currículos rechazados: fecha de recepción, oferta de trabajo, el usuario.</w:t>
      </w:r>
    </w:p>
    <w:p w:rsidR="00A8509D" w:rsidRDefault="00A8509D" w:rsidP="008C6316">
      <w:pPr>
        <w:jc w:val="both"/>
      </w:pPr>
    </w:p>
    <w:p w:rsidR="00A8509D" w:rsidRDefault="00A8509D" w:rsidP="008C6316">
      <w:pPr>
        <w:jc w:val="both"/>
      </w:pPr>
      <w:r>
        <w:t>Opción de crear empleo:</w:t>
      </w:r>
    </w:p>
    <w:p w:rsidR="00A8509D" w:rsidRDefault="00A8509D" w:rsidP="008C6316">
      <w:pPr>
        <w:jc w:val="both"/>
      </w:pPr>
      <w:r>
        <w:t>Se rellenaron todos los campos necesarios.</w:t>
      </w:r>
    </w:p>
    <w:p w:rsidR="00A8509D" w:rsidRDefault="00A8509D" w:rsidP="008C6316">
      <w:pPr>
        <w:jc w:val="both"/>
      </w:pPr>
    </w:p>
    <w:p w:rsidR="00A8509D" w:rsidRDefault="00A8509D" w:rsidP="008C6316">
      <w:pPr>
        <w:jc w:val="both"/>
      </w:pPr>
    </w:p>
    <w:p w:rsidR="00A8509D" w:rsidRDefault="00A8509D" w:rsidP="008C6316">
      <w:pPr>
        <w:jc w:val="both"/>
      </w:pPr>
      <w:r>
        <w:t>TABLAS:</w:t>
      </w:r>
    </w:p>
    <w:p w:rsidR="00A8509D" w:rsidRDefault="00A8509D" w:rsidP="008C6316">
      <w:pPr>
        <w:jc w:val="both"/>
      </w:pPr>
      <w:r>
        <w:t>EMPLEO: Almacena los datos del empleo</w:t>
      </w:r>
    </w:p>
    <w:p w:rsidR="00A8509D" w:rsidRDefault="00A8509D" w:rsidP="008C6316">
      <w:pPr>
        <w:jc w:val="both"/>
      </w:pPr>
      <w:r>
        <w:t>Incorporación: la incorporación al empleo ( inmediata, 1 mes, 1 año, etc)</w:t>
      </w:r>
    </w:p>
    <w:p w:rsidR="00A8509D" w:rsidRDefault="00A8509D" w:rsidP="008C6316">
      <w:pPr>
        <w:jc w:val="both"/>
      </w:pPr>
      <w:r>
        <w:t>Tipo_cotnrato: (indefinido, temporal, etc)</w:t>
      </w:r>
    </w:p>
    <w:p w:rsidR="00A8509D" w:rsidRDefault="00A8509D" w:rsidP="008C6316">
      <w:pPr>
        <w:jc w:val="both"/>
      </w:pPr>
      <w:r>
        <w:t>Jornada_laboral: (completa, media jornada, etc)</w:t>
      </w:r>
    </w:p>
    <w:p w:rsidR="00A8509D" w:rsidRDefault="00A8509D" w:rsidP="008C6316">
      <w:pPr>
        <w:jc w:val="both"/>
      </w:pPr>
      <w:r>
        <w:t>Rango salarian: (10.000, 20.000, etc)</w:t>
      </w:r>
    </w:p>
    <w:p w:rsidR="00A8509D" w:rsidRDefault="00A8509D" w:rsidP="008C6316">
      <w:pPr>
        <w:jc w:val="both"/>
      </w:pPr>
      <w:r>
        <w:t>Tiempo_minimo: (1 año, 2 años, sin experiencia, etc)</w:t>
      </w:r>
    </w:p>
    <w:p w:rsidR="00A8509D" w:rsidRDefault="00A8509D" w:rsidP="008C6316">
      <w:pPr>
        <w:jc w:val="both"/>
      </w:pPr>
      <w:r>
        <w:t>ESTAO_EMPLEO_PERSONA, almacena el id del empleo, del curriculo, el estado del empleo, la fk de la entrevista (Samper y cuando haya sido generada.</w:t>
      </w:r>
    </w:p>
    <w:p w:rsidR="00A8509D" w:rsidRDefault="00A8509D" w:rsidP="008C6316">
      <w:pPr>
        <w:jc w:val="both"/>
      </w:pPr>
      <w:r>
        <w:t xml:space="preserve">ESTADO_EMPLEO: nos dice si esta el curriculo como no leido, leido, aceptado, en entrevista, rechazado </w:t>
      </w:r>
    </w:p>
    <w:p w:rsidR="00A8509D" w:rsidRDefault="00A8509D" w:rsidP="008C6316">
      <w:pPr>
        <w:jc w:val="both"/>
      </w:pPr>
    </w:p>
    <w:p w:rsidR="00A8509D" w:rsidRDefault="00A8509D" w:rsidP="008C6316">
      <w:pPr>
        <w:jc w:val="both"/>
      </w:pPr>
      <w:r>
        <w:t>IDIOMAS: almacena el fk idioma, fk nivel,fkcurriculo</w:t>
      </w:r>
    </w:p>
    <w:p w:rsidR="00A8509D" w:rsidRDefault="00A8509D" w:rsidP="008C6316">
      <w:pPr>
        <w:jc w:val="both"/>
      </w:pPr>
      <w:r>
        <w:t>Idioma : ( 0:español,1:ingles, etc…)</w:t>
      </w:r>
    </w:p>
    <w:p w:rsidR="00A8509D" w:rsidRDefault="00A8509D" w:rsidP="008C6316">
      <w:pPr>
        <w:jc w:val="both"/>
      </w:pPr>
    </w:p>
    <w:p w:rsidR="00A8509D" w:rsidRDefault="00A8509D" w:rsidP="008C6316">
      <w:pPr>
        <w:jc w:val="both"/>
      </w:pPr>
    </w:p>
    <w:p w:rsidR="00A8509D" w:rsidRDefault="00A8509D" w:rsidP="008C6316">
      <w:pPr>
        <w:jc w:val="both"/>
      </w:pPr>
    </w:p>
    <w:p w:rsidR="00A8509D" w:rsidRDefault="00A8509D" w:rsidP="006A1566">
      <w:pPr>
        <w:jc w:val="both"/>
      </w:pPr>
    </w:p>
    <w:p w:rsidR="00A8509D" w:rsidRDefault="00A8509D" w:rsidP="006A1566">
      <w:pPr>
        <w:ind w:left="360"/>
        <w:jc w:val="both"/>
      </w:pPr>
    </w:p>
    <w:p w:rsidR="00A8509D" w:rsidRDefault="00A8509D" w:rsidP="009C3E1B">
      <w:pPr>
        <w:jc w:val="both"/>
      </w:pPr>
    </w:p>
    <w:p w:rsidR="00A8509D" w:rsidRDefault="00A8509D" w:rsidP="009C3E1B">
      <w:pPr>
        <w:jc w:val="both"/>
      </w:pPr>
    </w:p>
    <w:p w:rsidR="00A8509D" w:rsidRDefault="00A8509D" w:rsidP="00103C71"/>
    <w:sectPr w:rsidR="00A8509D" w:rsidSect="00AF5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40BAA"/>
    <w:multiLevelType w:val="hybridMultilevel"/>
    <w:tmpl w:val="88A49CC4"/>
    <w:lvl w:ilvl="0" w:tplc="24DA462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466CC"/>
    <w:multiLevelType w:val="hybridMultilevel"/>
    <w:tmpl w:val="007C0F56"/>
    <w:lvl w:ilvl="0" w:tplc="F8F2138A">
      <w:start w:val="1"/>
      <w:numFmt w:val="upperLetter"/>
      <w:lvlText w:val="%1)"/>
      <w:lvlJc w:val="left"/>
      <w:pPr>
        <w:ind w:left="2346" w:hanging="93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2">
    <w:nsid w:val="66970DC7"/>
    <w:multiLevelType w:val="hybridMultilevel"/>
    <w:tmpl w:val="EE9440AC"/>
    <w:lvl w:ilvl="0" w:tplc="FE5EF8E4">
      <w:numFmt w:val="bullet"/>
      <w:lvlText w:val="-"/>
      <w:lvlJc w:val="left"/>
      <w:pPr>
        <w:ind w:left="1065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4284"/>
    <w:rsid w:val="00103C71"/>
    <w:rsid w:val="00321471"/>
    <w:rsid w:val="00435AB3"/>
    <w:rsid w:val="004C2E90"/>
    <w:rsid w:val="006A1566"/>
    <w:rsid w:val="006B1DA9"/>
    <w:rsid w:val="007931D9"/>
    <w:rsid w:val="008C6316"/>
    <w:rsid w:val="008D7DBF"/>
    <w:rsid w:val="00912631"/>
    <w:rsid w:val="009C3E1B"/>
    <w:rsid w:val="00A728DF"/>
    <w:rsid w:val="00A8509D"/>
    <w:rsid w:val="00AF59B1"/>
    <w:rsid w:val="00D57301"/>
    <w:rsid w:val="00E77C43"/>
    <w:rsid w:val="00E87A68"/>
    <w:rsid w:val="00EB2673"/>
    <w:rsid w:val="00F1540B"/>
    <w:rsid w:val="00F5297D"/>
    <w:rsid w:val="00F54284"/>
    <w:rsid w:val="00F60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9B1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03C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114</TotalTime>
  <Pages>3</Pages>
  <Words>503</Words>
  <Characters>2771</Characters>
  <Application>Microsoft Office Outlook</Application>
  <DocSecurity>0</DocSecurity>
  <Lines>0</Lines>
  <Paragraphs>0</Paragraphs>
  <ScaleCrop>false</ScaleCrop>
  <Company>jos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</dc:creator>
  <cp:keywords/>
  <dc:description/>
  <cp:lastModifiedBy>jlramos</cp:lastModifiedBy>
  <cp:revision>16</cp:revision>
  <dcterms:created xsi:type="dcterms:W3CDTF">2011-11-27T14:44:00Z</dcterms:created>
  <dcterms:modified xsi:type="dcterms:W3CDTF">2011-11-28T13:05:00Z</dcterms:modified>
</cp:coreProperties>
</file>